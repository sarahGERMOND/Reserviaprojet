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CCAC" w14:textId="77777777" w:rsidR="00A04EEC" w:rsidRDefault="00287E1C">
      <w:pPr>
        <w:ind w:firstLine="708"/>
      </w:pPr>
      <w:r>
        <w:t>P2_SOUTENANCE :</w:t>
      </w:r>
    </w:p>
    <w:p w14:paraId="4B5CDF8A" w14:textId="77777777" w:rsidR="00A04EEC" w:rsidRDefault="00A04EEC"/>
    <w:p w14:paraId="44F8911E" w14:textId="77777777" w:rsidR="00A04EEC" w:rsidRDefault="00287E1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Présentation du site </w:t>
      </w:r>
    </w:p>
    <w:p w14:paraId="0EE3F987" w14:textId="77777777" w:rsidR="00A04EEC" w:rsidRDefault="00287E1C">
      <w:pPr>
        <w:pStyle w:val="Paragraphedeliste"/>
      </w:pPr>
      <w:r>
        <w:t xml:space="preserve">Aujourd’hui, je vais vous présenter le site </w:t>
      </w:r>
      <w:proofErr w:type="spellStart"/>
      <w:r>
        <w:t>Reservia</w:t>
      </w:r>
      <w:proofErr w:type="spellEnd"/>
      <w:r>
        <w:t xml:space="preserve">. </w:t>
      </w:r>
      <w:r>
        <w:br/>
      </w:r>
      <w:r>
        <w:t>C’est un site qui propose hébergements dans des Hôtels, des gites ou auberges</w:t>
      </w:r>
    </w:p>
    <w:p w14:paraId="5AE86A69" w14:textId="77777777" w:rsidR="00A04EEC" w:rsidRDefault="00287E1C">
      <w:pPr>
        <w:pStyle w:val="Paragraphedeliste"/>
      </w:pPr>
      <w:r>
        <w:t>Il propose aussi des activités autour de la zone choisis</w:t>
      </w:r>
    </w:p>
    <w:p w14:paraId="21472B18" w14:textId="77777777" w:rsidR="00A04EEC" w:rsidRDefault="00A04EEC">
      <w:pPr>
        <w:pStyle w:val="Paragraphedeliste"/>
      </w:pPr>
    </w:p>
    <w:p w14:paraId="424CEF3E" w14:textId="77777777" w:rsidR="00A04EEC" w:rsidRDefault="00287E1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Présentation des choix techniques</w:t>
      </w:r>
    </w:p>
    <w:p w14:paraId="1C82E7DB" w14:textId="77777777" w:rsidR="00A04EEC" w:rsidRDefault="00287E1C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 polices</w:t>
      </w:r>
    </w:p>
    <w:p w14:paraId="6505773A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Raleway</w:t>
      </w:r>
      <w:proofErr w:type="spellEnd"/>
    </w:p>
    <w:p w14:paraId="1DBBCE87" w14:textId="77777777" w:rsidR="00A04EEC" w:rsidRDefault="00287E1C">
      <w:pPr>
        <w:pStyle w:val="Paragraphedeliste"/>
        <w:ind w:left="2160"/>
      </w:pPr>
      <w:r>
        <w:t xml:space="preserve">Conformément à ce qui m’était demandé j’ai utilisé la police </w:t>
      </w:r>
      <w:proofErr w:type="spellStart"/>
      <w:r>
        <w:t>Raleway</w:t>
      </w:r>
      <w:proofErr w:type="spellEnd"/>
    </w:p>
    <w:p w14:paraId="48EEDE72" w14:textId="77777777" w:rsidR="00A04EEC" w:rsidRDefault="00A04EEC">
      <w:pPr>
        <w:pStyle w:val="Paragraphedeliste"/>
        <w:ind w:left="2160"/>
      </w:pPr>
    </w:p>
    <w:p w14:paraId="0ED8873F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Gfont</w:t>
      </w:r>
      <w:proofErr w:type="spellEnd"/>
    </w:p>
    <w:p w14:paraId="23C92879" w14:textId="77777777" w:rsidR="00A04EEC" w:rsidRDefault="00287E1C">
      <w:pPr>
        <w:pStyle w:val="Paragraphedeliste"/>
        <w:ind w:left="2160"/>
      </w:pPr>
      <w:r>
        <w:t>Cette police est hébergée par Google font, c’est un service gratuit qui héberge des polices d’écriture pour le web. Il simplif</w:t>
      </w:r>
      <w:r>
        <w:t>ie l’intégration de police sur les site web.</w:t>
      </w:r>
    </w:p>
    <w:p w14:paraId="7722605A" w14:textId="77777777" w:rsidR="00A04EEC" w:rsidRDefault="00A04EEC">
      <w:pPr>
        <w:pStyle w:val="Paragraphedeliste"/>
        <w:ind w:left="2160"/>
      </w:pPr>
    </w:p>
    <w:p w14:paraId="7CD757F3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Font </w:t>
      </w:r>
      <w:proofErr w:type="spellStart"/>
      <w:r>
        <w:rPr>
          <w:b/>
          <w:bCs/>
          <w:sz w:val="32"/>
          <w:szCs w:val="32"/>
          <w:u w:val="single"/>
        </w:rPr>
        <w:t>awesome</w:t>
      </w:r>
      <w:proofErr w:type="spellEnd"/>
    </w:p>
    <w:p w14:paraId="6C55FDD6" w14:textId="77777777" w:rsidR="00A04EEC" w:rsidRDefault="00287E1C">
      <w:pPr>
        <w:pStyle w:val="Paragraphedeliste"/>
        <w:ind w:left="2124"/>
      </w:pPr>
      <w:r>
        <w:t xml:space="preserve">On utilise, également Font </w:t>
      </w:r>
      <w:proofErr w:type="spellStart"/>
      <w:r>
        <w:t>Awesome</w:t>
      </w:r>
      <w:proofErr w:type="spellEnd"/>
      <w:r>
        <w:t xml:space="preserve">, c’est une police avec des icones. </w:t>
      </w:r>
    </w:p>
    <w:p w14:paraId="39F7DE9F" w14:textId="77777777" w:rsidR="00A04EEC" w:rsidRDefault="00287E1C">
      <w:pPr>
        <w:pStyle w:val="Paragraphedeliste"/>
        <w:ind w:left="2124"/>
      </w:pPr>
      <w:r>
        <w:t xml:space="preserve">Il possède une version gratuite facilement intégrable. </w:t>
      </w:r>
    </w:p>
    <w:p w14:paraId="7524588B" w14:textId="77777777" w:rsidR="00A04EEC" w:rsidRDefault="00287E1C">
      <w:pPr>
        <w:pStyle w:val="Paragraphedeliste"/>
        <w:ind w:left="2124"/>
      </w:pPr>
      <w:r>
        <w:t xml:space="preserve">Les avantage d’avoir les icones sous forme de police et non </w:t>
      </w:r>
      <w:r>
        <w:t xml:space="preserve">d’image sont : </w:t>
      </w:r>
    </w:p>
    <w:p w14:paraId="0E65C416" w14:textId="77777777" w:rsidR="00A04EEC" w:rsidRDefault="00287E1C">
      <w:pPr>
        <w:pStyle w:val="Paragraphedeliste"/>
        <w:numPr>
          <w:ilvl w:val="0"/>
          <w:numId w:val="2"/>
        </w:numPr>
      </w:pPr>
      <w:r>
        <w:t xml:space="preserve">Icones vectoriels qui nous permet de choir la taille que l’on </w:t>
      </w:r>
      <w:proofErr w:type="spellStart"/>
      <w:proofErr w:type="gramStart"/>
      <w:r>
        <w:t>veux</w:t>
      </w:r>
      <w:proofErr w:type="spellEnd"/>
      <w:proofErr w:type="gramEnd"/>
      <w:r>
        <w:t xml:space="preserve"> sans perte de qualité </w:t>
      </w:r>
    </w:p>
    <w:p w14:paraId="71202F92" w14:textId="77777777" w:rsidR="00A04EEC" w:rsidRDefault="00287E1C">
      <w:pPr>
        <w:pStyle w:val="Paragraphedeliste"/>
        <w:numPr>
          <w:ilvl w:val="0"/>
          <w:numId w:val="2"/>
        </w:numPr>
      </w:pPr>
      <w:r>
        <w:t xml:space="preserve">Changer la couleur simplement en </w:t>
      </w:r>
      <w:proofErr w:type="spellStart"/>
      <w:r>
        <w:t>css</w:t>
      </w:r>
      <w:proofErr w:type="spellEnd"/>
    </w:p>
    <w:p w14:paraId="7ACDDAFD" w14:textId="77777777" w:rsidR="00A04EEC" w:rsidRDefault="00A04EEC">
      <w:pPr>
        <w:pStyle w:val="Paragraphedeliste"/>
        <w:ind w:left="2160"/>
        <w:rPr>
          <w:b/>
          <w:bCs/>
          <w:sz w:val="32"/>
          <w:szCs w:val="32"/>
          <w:u w:val="single"/>
        </w:rPr>
      </w:pPr>
    </w:p>
    <w:p w14:paraId="46570BEE" w14:textId="77777777" w:rsidR="00A04EEC" w:rsidRDefault="00287E1C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details</w:t>
      </w:r>
      <w:proofErr w:type="spellEnd"/>
      <w:r>
        <w:rPr>
          <w:b/>
          <w:bCs/>
          <w:sz w:val="32"/>
          <w:szCs w:val="32"/>
          <w:u w:val="single"/>
        </w:rPr>
        <w:t xml:space="preserve"> technique </w:t>
      </w:r>
      <w:proofErr w:type="spellStart"/>
      <w:r>
        <w:rPr>
          <w:b/>
          <w:bCs/>
          <w:sz w:val="32"/>
          <w:szCs w:val="32"/>
          <w:u w:val="single"/>
        </w:rPr>
        <w:t>css</w:t>
      </w:r>
      <w:proofErr w:type="spellEnd"/>
    </w:p>
    <w:p w14:paraId="14717238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flexbox</w:t>
      </w:r>
      <w:proofErr w:type="spellEnd"/>
    </w:p>
    <w:p w14:paraId="5F379021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images</w:t>
      </w:r>
    </w:p>
    <w:p w14:paraId="71A12E42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shadows</w:t>
      </w:r>
      <w:proofErr w:type="spellEnd"/>
    </w:p>
    <w:p w14:paraId="4F7885DF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hover</w:t>
      </w:r>
      <w:proofErr w:type="spellEnd"/>
    </w:p>
    <w:p w14:paraId="5DB4AB6E" w14:textId="77777777" w:rsidR="00A04EEC" w:rsidRDefault="00287E1C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responsive</w:t>
      </w:r>
    </w:p>
    <w:p w14:paraId="7721789E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meta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viewport</w:t>
      </w:r>
      <w:proofErr w:type="spellEnd"/>
    </w:p>
    <w:p w14:paraId="5A1D478C" w14:textId="77777777" w:rsidR="00A04EEC" w:rsidRDefault="00287E1C">
      <w:pPr>
        <w:pStyle w:val="Paragraphedeliste"/>
        <w:ind w:left="2160"/>
      </w:pPr>
      <w:r>
        <w:t xml:space="preserve">On utilise la méta </w:t>
      </w:r>
      <w:proofErr w:type="spellStart"/>
      <w:r>
        <w:t>viewport</w:t>
      </w:r>
      <w:proofErr w:type="spellEnd"/>
      <w:r>
        <w:t>, elle pe</w:t>
      </w:r>
      <w:r>
        <w:t>rmet d’avoir une largeur définit en fonction de la taille de l’écran, ce qui permet entre-autre de mieux voir le contenu du site sur petit écran. C’est une aide précieuse pour le développement du responsive.</w:t>
      </w:r>
    </w:p>
    <w:p w14:paraId="304EB355" w14:textId="77777777" w:rsidR="00A04EEC" w:rsidRDefault="00A04EEC">
      <w:pPr>
        <w:pStyle w:val="Paragraphedeliste"/>
        <w:ind w:left="2160"/>
        <w:rPr>
          <w:b/>
          <w:bCs/>
          <w:sz w:val="32"/>
          <w:szCs w:val="32"/>
          <w:u w:val="single"/>
        </w:rPr>
      </w:pPr>
    </w:p>
    <w:p w14:paraId="564285D1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flex</w:t>
      </w:r>
      <w:proofErr w:type="spellEnd"/>
      <w:r>
        <w:rPr>
          <w:b/>
          <w:bCs/>
          <w:sz w:val="32"/>
          <w:szCs w:val="32"/>
          <w:u w:val="single"/>
        </w:rPr>
        <w:t>-direction</w:t>
      </w:r>
    </w:p>
    <w:p w14:paraId="511476C5" w14:textId="77777777" w:rsidR="00A04EEC" w:rsidRDefault="00287E1C">
      <w:pPr>
        <w:pStyle w:val="Paragraphedeliste"/>
        <w:ind w:left="2160"/>
      </w:pPr>
      <w:r>
        <w:t xml:space="preserve">L’utilisation des </w:t>
      </w:r>
      <w:proofErr w:type="spellStart"/>
      <w:r>
        <w:t>flexbox</w:t>
      </w:r>
      <w:proofErr w:type="spellEnd"/>
      <w:r>
        <w:t xml:space="preserve"> nous p</w:t>
      </w:r>
      <w:r>
        <w:t>ermet en responsive de simplement changer la direction d’affichage et ainsi d’adapter la structure de la page</w:t>
      </w:r>
    </w:p>
    <w:p w14:paraId="191D4739" w14:textId="77777777" w:rsidR="00A04EEC" w:rsidRDefault="00287E1C">
      <w:pPr>
        <w:pStyle w:val="Paragraphedeliste"/>
        <w:ind w:left="2160"/>
      </w:pPr>
      <w:r>
        <w:t xml:space="preserve"> </w:t>
      </w:r>
    </w:p>
    <w:p w14:paraId="13421F84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breakpoint</w:t>
      </w:r>
      <w:proofErr w:type="spellEnd"/>
    </w:p>
    <w:p w14:paraId="6ABFBB34" w14:textId="77777777" w:rsidR="00A04EEC" w:rsidRDefault="00287E1C">
      <w:pPr>
        <w:pStyle w:val="Paragraphedeliste"/>
        <w:ind w:left="2160"/>
      </w:pPr>
      <w:r>
        <w:t xml:space="preserve">Le </w:t>
      </w:r>
      <w:proofErr w:type="spellStart"/>
      <w:r>
        <w:t>breakpoint</w:t>
      </w:r>
      <w:proofErr w:type="spellEnd"/>
      <w:r>
        <w:t xml:space="preserve"> utilise est à 480px, ce qui correspond à la taille d’un téléphone </w:t>
      </w:r>
      <w:proofErr w:type="spellStart"/>
      <w:r>
        <w:t>lagre</w:t>
      </w:r>
      <w:proofErr w:type="spellEnd"/>
    </w:p>
    <w:p w14:paraId="587DB931" w14:textId="77777777" w:rsidR="00A04EEC" w:rsidRDefault="00A04EEC">
      <w:pPr>
        <w:pStyle w:val="Paragraphedeliste"/>
        <w:ind w:left="2160"/>
        <w:rPr>
          <w:b/>
          <w:bCs/>
          <w:sz w:val="32"/>
          <w:szCs w:val="32"/>
          <w:u w:val="single"/>
        </w:rPr>
      </w:pPr>
    </w:p>
    <w:p w14:paraId="6A367DF1" w14:textId="77777777" w:rsidR="00A04EEC" w:rsidRDefault="00287E1C">
      <w:pPr>
        <w:pStyle w:val="Paragraphedeliste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 outils</w:t>
      </w:r>
    </w:p>
    <w:p w14:paraId="478A6B08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VsCode</w:t>
      </w:r>
      <w:proofErr w:type="spellEnd"/>
    </w:p>
    <w:p w14:paraId="2438DBA3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Chrome et ses de développeme</w:t>
      </w:r>
      <w:r>
        <w:rPr>
          <w:b/>
          <w:bCs/>
          <w:sz w:val="32"/>
          <w:szCs w:val="32"/>
          <w:u w:val="single"/>
        </w:rPr>
        <w:t>nt</w:t>
      </w:r>
    </w:p>
    <w:p w14:paraId="344ECBDD" w14:textId="77777777" w:rsidR="00A04EEC" w:rsidRDefault="00287E1C">
      <w:pPr>
        <w:pStyle w:val="Paragraphedeliste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Github</w:t>
      </w:r>
      <w:proofErr w:type="spellEnd"/>
    </w:p>
    <w:p w14:paraId="4DEFBA58" w14:textId="77777777" w:rsidR="00A04EEC" w:rsidRDefault="00A04EEC">
      <w:pPr>
        <w:pStyle w:val="Paragraphedeliste"/>
        <w:ind w:left="2160"/>
        <w:rPr>
          <w:sz w:val="32"/>
          <w:szCs w:val="32"/>
        </w:rPr>
      </w:pPr>
    </w:p>
    <w:p w14:paraId="00CCB2BD" w14:textId="77777777" w:rsidR="00A04EEC" w:rsidRDefault="00A04EEC"/>
    <w:p w14:paraId="47F1BE4C" w14:textId="77777777" w:rsidR="00A04EEC" w:rsidRDefault="00287E1C">
      <w:r>
        <w:t>Tout d’abord, je vais vous présenter le site qui propose des hôtels à Marseille avec leurs Hébergements et Activités si cela nous intéresse, on peut s’inscrire.</w:t>
      </w:r>
    </w:p>
    <w:p w14:paraId="201E47F3" w14:textId="77777777" w:rsidR="00A04EEC" w:rsidRDefault="00287E1C">
      <w:r>
        <w:t xml:space="preserve"> On commence par le titre de l’hôtel « </w:t>
      </w:r>
      <w:proofErr w:type="spellStart"/>
      <w:r>
        <w:t>Réservia</w:t>
      </w:r>
      <w:proofErr w:type="spellEnd"/>
      <w:r>
        <w:t xml:space="preserve"> » qui est une image. </w:t>
      </w:r>
      <w:r>
        <w:t xml:space="preserve">Ensuite, on a un titre en </w:t>
      </w:r>
    </w:p>
    <w:p w14:paraId="44BAE827" w14:textId="77777777" w:rsidR="00A04EEC" w:rsidRDefault="00287E1C">
      <w:r>
        <w:t>Gras écrit en h1 et un autre plus petit écrit en h3.</w:t>
      </w:r>
    </w:p>
    <w:p w14:paraId="516906D2" w14:textId="77777777" w:rsidR="00A04EEC" w:rsidRDefault="00287E1C">
      <w:proofErr w:type="gramStart"/>
      <w:r>
        <w:t>Après,,</w:t>
      </w:r>
      <w:proofErr w:type="gramEnd"/>
      <w:r>
        <w:t xml:space="preserve"> On remarque que le site est responsive, c’est-à-dire qu’il peut s’adapter sur tablette, smartphone, grand ou petit ordinateur etc…      </w:t>
      </w:r>
      <w:r>
        <w:t xml:space="preserve">                                                     </w:t>
      </w:r>
    </w:p>
    <w:p w14:paraId="45377A49" w14:textId="77777777" w:rsidR="00A04EEC" w:rsidRDefault="00287E1C">
      <w:r>
        <w:t>Aussi, il utilise une certaine police « </w:t>
      </w:r>
      <w:proofErr w:type="spellStart"/>
      <w:r>
        <w:t>Raleway</w:t>
      </w:r>
      <w:proofErr w:type="spellEnd"/>
      <w:r>
        <w:t> » hébergée par Google font qui est un service gratuit</w:t>
      </w:r>
    </w:p>
    <w:p w14:paraId="7C5B0DBF" w14:textId="77777777" w:rsidR="00A04EEC" w:rsidRDefault="00287E1C">
      <w:r>
        <w:t xml:space="preserve">De police d’écriture pour le web. On utilise, également le font </w:t>
      </w:r>
      <w:proofErr w:type="spellStart"/>
      <w:r>
        <w:t>awesome</w:t>
      </w:r>
      <w:proofErr w:type="spellEnd"/>
      <w:r>
        <w:t>, une police avec des icones</w:t>
      </w:r>
    </w:p>
    <w:p w14:paraId="4C2B4050" w14:textId="77777777" w:rsidR="00A04EEC" w:rsidRDefault="00287E1C">
      <w:r>
        <w:t xml:space="preserve">Et aussi, il utilise le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(c’est plus facile pour le responsive) c’est-à-dire qu’il permet de définir la dimension de la page web. La balise définit la largeur et la hauteur. Le site propose des photos d’Hotels,</w:t>
      </w:r>
    </w:p>
    <w:p w14:paraId="324F1481" w14:textId="77777777" w:rsidR="00A04EEC" w:rsidRDefault="00287E1C">
      <w:r>
        <w:t>Elles sont placées dans deux gro</w:t>
      </w:r>
      <w:r>
        <w:t xml:space="preserve">s blocs </w:t>
      </w:r>
      <w:proofErr w:type="gramStart"/>
      <w:r>
        <w:t>( Hébergement</w:t>
      </w:r>
      <w:proofErr w:type="gramEnd"/>
      <w:r>
        <w:t xml:space="preserve"> et Activités) . Ces dernières sont placées grâce</w:t>
      </w:r>
    </w:p>
    <w:p w14:paraId="1ED271BB" w14:textId="77777777" w:rsidR="00A04EEC" w:rsidRDefault="00287E1C">
      <w:r>
        <w:t xml:space="preserve">Aux </w:t>
      </w:r>
      <w:proofErr w:type="spellStart"/>
      <w:r>
        <w:t>Flexbox</w:t>
      </w:r>
      <w:proofErr w:type="spellEnd"/>
      <w:r>
        <w:t xml:space="preserve"> </w:t>
      </w:r>
      <w:proofErr w:type="gramStart"/>
      <w:r>
        <w:t>( les</w:t>
      </w:r>
      <w:proofErr w:type="gramEnd"/>
      <w:r>
        <w:t xml:space="preserve"> photos ont leur nom sous leur image. </w:t>
      </w:r>
      <w:proofErr w:type="gramStart"/>
      <w:r>
        <w:t>)Pour</w:t>
      </w:r>
      <w:proofErr w:type="gramEnd"/>
      <w:r>
        <w:t xml:space="preserve"> cela, il respecte la maquette.</w:t>
      </w:r>
    </w:p>
    <w:p w14:paraId="0A61D6BF" w14:textId="77777777" w:rsidR="00A04EEC" w:rsidRDefault="00287E1C">
      <w:r>
        <w:t xml:space="preserve">Également, on utilise des </w:t>
      </w:r>
      <w:proofErr w:type="spellStart"/>
      <w:proofErr w:type="gramStart"/>
      <w:r>
        <w:t>shadows</w:t>
      </w:r>
      <w:proofErr w:type="spellEnd"/>
      <w:r>
        <w:t>(</w:t>
      </w:r>
      <w:proofErr w:type="gramEnd"/>
      <w:r>
        <w:t xml:space="preserve">ombres pour les 2 blocs et leurs images) et des </w:t>
      </w:r>
      <w:proofErr w:type="spellStart"/>
      <w:r>
        <w:t>objec</w:t>
      </w:r>
      <w:proofErr w:type="spellEnd"/>
      <w:r>
        <w:t>-fit :</w:t>
      </w:r>
      <w:r>
        <w:t>rover qui permet d’avoir l’image dans le html à la taille spécifique en conservant l’aspect ratio.</w:t>
      </w:r>
    </w:p>
    <w:p w14:paraId="66781F9F" w14:textId="77777777" w:rsidR="00A04EEC" w:rsidRDefault="00287E1C">
      <w:r>
        <w:t>On définit la façon dont le contenu d’un élément doit s’adapter en utilisant sa largeur et sa hauteur.</w:t>
      </w:r>
    </w:p>
    <w:p w14:paraId="2962067B" w14:textId="77777777" w:rsidR="00A04EEC" w:rsidRDefault="00287E1C">
      <w:pPr>
        <w:tabs>
          <w:tab w:val="left" w:pos="1560"/>
        </w:tabs>
      </w:pPr>
      <w:r>
        <w:t xml:space="preserve">De plus, on utilise énormément les </w:t>
      </w:r>
      <w:proofErr w:type="spellStart"/>
      <w:proofErr w:type="gramStart"/>
      <w:r>
        <w:t>flexbox</w:t>
      </w:r>
      <w:proofErr w:type="spellEnd"/>
      <w:r>
        <w:t xml:space="preserve"> ,</w:t>
      </w:r>
      <w:proofErr w:type="gramEnd"/>
      <w:r>
        <w:t xml:space="preserve"> aussi,  l</w:t>
      </w:r>
      <w:r>
        <w:t xml:space="preserve">es </w:t>
      </w:r>
      <w:proofErr w:type="spellStart"/>
      <w:r>
        <w:t>flex</w:t>
      </w:r>
      <w:proofErr w:type="spellEnd"/>
      <w:r>
        <w:t xml:space="preserve"> wrap (qui indique si les éléments flexibles</w:t>
      </w:r>
    </w:p>
    <w:p w14:paraId="309F6FDB" w14:textId="77777777" w:rsidR="00A04EEC" w:rsidRDefault="00287E1C">
      <w:pPr>
        <w:tabs>
          <w:tab w:val="left" w:pos="1560"/>
        </w:tabs>
      </w:pPr>
      <w:r>
        <w:t xml:space="preserve">Sont contraints </w:t>
      </w:r>
      <w:proofErr w:type="gramStart"/>
      <w:r>
        <w:t>à  être</w:t>
      </w:r>
      <w:proofErr w:type="gramEnd"/>
      <w:r>
        <w:t xml:space="preserve"> disposés sur une même ligne ou s’ils peuvent être affichés sur </w:t>
      </w:r>
    </w:p>
    <w:p w14:paraId="6F92EFDC" w14:textId="77777777" w:rsidR="00A04EEC" w:rsidRDefault="00287E1C">
      <w:pPr>
        <w:tabs>
          <w:tab w:val="left" w:pos="1560"/>
        </w:tabs>
      </w:pPr>
      <w:r>
        <w:t xml:space="preserve">Plusieurs lignes avec un retour à la ligne. Si le retour à la ligne est autorisé, la propriété </w:t>
      </w:r>
    </w:p>
    <w:p w14:paraId="7308B9D0" w14:textId="77777777" w:rsidR="00A04EEC" w:rsidRDefault="00287E1C">
      <w:pPr>
        <w:tabs>
          <w:tab w:val="left" w:pos="1560"/>
        </w:tabs>
      </w:pPr>
      <w:r>
        <w:t xml:space="preserve">Permet de contrôler </w:t>
      </w:r>
      <w:r>
        <w:t xml:space="preserve">la direction dans laquelle les lignes sont empilées et la </w:t>
      </w:r>
      <w:proofErr w:type="spellStart"/>
      <w:r>
        <w:t>flex</w:t>
      </w:r>
      <w:proofErr w:type="spellEnd"/>
      <w:r>
        <w:t>-direction</w:t>
      </w:r>
    </w:p>
    <w:p w14:paraId="30CD5A2C" w14:textId="77777777" w:rsidR="00A04EEC" w:rsidRDefault="00287E1C">
      <w:pPr>
        <w:tabs>
          <w:tab w:val="left" w:pos="1560"/>
        </w:tabs>
      </w:pPr>
      <w:r>
        <w:t>Définit la façon dont les éléments sont flexibles et leur direction.</w:t>
      </w:r>
    </w:p>
    <w:p w14:paraId="51091C54" w14:textId="77777777" w:rsidR="00A04EEC" w:rsidRDefault="00287E1C">
      <w:pPr>
        <w:tabs>
          <w:tab w:val="left" w:pos="1560"/>
        </w:tabs>
      </w:pPr>
      <w:r>
        <w:t>Par ailleurs, on sait que</w:t>
      </w:r>
      <w:r>
        <w:tab/>
        <w:t xml:space="preserve">le site est construit sur </w:t>
      </w:r>
      <w:proofErr w:type="spellStart"/>
      <w:r>
        <w:t>vscode</w:t>
      </w:r>
      <w:proofErr w:type="spellEnd"/>
      <w:r>
        <w:t xml:space="preserve">, il doit être responsive donc </w:t>
      </w:r>
    </w:p>
    <w:p w14:paraId="6590B441" w14:textId="77777777" w:rsidR="00A04EEC" w:rsidRDefault="00287E1C">
      <w:pPr>
        <w:tabs>
          <w:tab w:val="left" w:pos="1560"/>
        </w:tabs>
      </w:pPr>
      <w:r>
        <w:t xml:space="preserve">Avec le méta </w:t>
      </w:r>
      <w:proofErr w:type="spellStart"/>
      <w:r>
        <w:t>viewport</w:t>
      </w:r>
      <w:proofErr w:type="spellEnd"/>
      <w:r>
        <w:t>, c</w:t>
      </w:r>
      <w:r>
        <w:t>’est une aide pour le responsive et c’est plus facile pour qu’on</w:t>
      </w:r>
    </w:p>
    <w:p w14:paraId="7B601779" w14:textId="77777777" w:rsidR="00A04EEC" w:rsidRDefault="00287E1C">
      <w:pPr>
        <w:tabs>
          <w:tab w:val="left" w:pos="1560"/>
        </w:tabs>
      </w:pPr>
      <w:r>
        <w:t>Puisse mieux le voir.</w:t>
      </w:r>
    </w:p>
    <w:p w14:paraId="30717272" w14:textId="77777777" w:rsidR="00A04EEC" w:rsidRDefault="00287E1C">
      <w:pPr>
        <w:tabs>
          <w:tab w:val="left" w:pos="1560"/>
        </w:tabs>
      </w:pPr>
      <w:r>
        <w:t xml:space="preserve">Aussi, dans le méta </w:t>
      </w:r>
      <w:proofErr w:type="spellStart"/>
      <w:r>
        <w:t>name</w:t>
      </w:r>
      <w:proofErr w:type="spellEnd"/>
      <w:r>
        <w:t xml:space="preserve">, on utilise le </w:t>
      </w:r>
      <w:proofErr w:type="spellStart"/>
      <w:r>
        <w:t>viewport</w:t>
      </w:r>
      <w:proofErr w:type="spellEnd"/>
      <w:r>
        <w:t xml:space="preserve">, la balise permet de définir la dimension </w:t>
      </w:r>
    </w:p>
    <w:p w14:paraId="0B405210" w14:textId="77777777" w:rsidR="00A04EEC" w:rsidRDefault="00287E1C">
      <w:pPr>
        <w:tabs>
          <w:tab w:val="left" w:pos="1560"/>
        </w:tabs>
      </w:pPr>
      <w:r>
        <w:t>De la page web. La balise est utile pour l’affichage de la page.</w:t>
      </w:r>
    </w:p>
    <w:p w14:paraId="3D98F0B3" w14:textId="77777777" w:rsidR="00A04EEC" w:rsidRDefault="00287E1C">
      <w:pPr>
        <w:tabs>
          <w:tab w:val="left" w:pos="1560"/>
        </w:tabs>
      </w:pPr>
      <w:r>
        <w:t>On construit</w:t>
      </w:r>
      <w:r>
        <w:t xml:space="preserve"> un menu en haut à droite (hébergement, activité et l’inscription où</w:t>
      </w:r>
    </w:p>
    <w:p w14:paraId="2F56E868" w14:textId="77777777" w:rsidR="00A04EEC" w:rsidRDefault="00287E1C">
      <w:pPr>
        <w:tabs>
          <w:tab w:val="left" w:pos="1560"/>
        </w:tabs>
      </w:pPr>
      <w:r>
        <w:t xml:space="preserve">L’on peut cliquer avec </w:t>
      </w:r>
      <w:proofErr w:type="spellStart"/>
      <w:r>
        <w:t>hover</w:t>
      </w:r>
      <w:proofErr w:type="spellEnd"/>
      <w:r>
        <w:t>). De plus, on se sert de filtres pour les logos romantique,</w:t>
      </w:r>
    </w:p>
    <w:p w14:paraId="341EAE68" w14:textId="77777777" w:rsidR="00A04EEC" w:rsidRDefault="00287E1C">
      <w:pPr>
        <w:tabs>
          <w:tab w:val="left" w:pos="1560"/>
        </w:tabs>
      </w:pPr>
      <w:r>
        <w:t xml:space="preserve">Familiale, économique, animaux autorisés que l’on trouve sur font </w:t>
      </w:r>
      <w:proofErr w:type="spellStart"/>
      <w:r>
        <w:t>awesome</w:t>
      </w:r>
      <w:proofErr w:type="spellEnd"/>
      <w:r>
        <w:t>.</w:t>
      </w:r>
    </w:p>
    <w:p w14:paraId="18159058" w14:textId="77777777" w:rsidR="00A04EEC" w:rsidRDefault="00287E1C">
      <w:pPr>
        <w:tabs>
          <w:tab w:val="left" w:pos="1560"/>
        </w:tabs>
      </w:pPr>
      <w:r>
        <w:t xml:space="preserve">Pour les plus </w:t>
      </w:r>
      <w:r>
        <w:t xml:space="preserve">populaires, quant à eux, les images sont en </w:t>
      </w:r>
      <w:proofErr w:type="spellStart"/>
      <w:proofErr w:type="gramStart"/>
      <w:r>
        <w:t>flexbox</w:t>
      </w:r>
      <w:proofErr w:type="spellEnd"/>
      <w:r>
        <w:t>( c’est</w:t>
      </w:r>
      <w:r>
        <w:softHyphen/>
      </w:r>
      <w:proofErr w:type="gramEnd"/>
      <w:r>
        <w:t xml:space="preserve">-à-dire display </w:t>
      </w:r>
      <w:proofErr w:type="spellStart"/>
      <w:r>
        <w:t>flex</w:t>
      </w:r>
      <w:proofErr w:type="spellEnd"/>
      <w:r>
        <w:t> :</w:t>
      </w:r>
    </w:p>
    <w:p w14:paraId="0E4F3B2A" w14:textId="77777777" w:rsidR="00A04EEC" w:rsidRDefault="00287E1C">
      <w:pPr>
        <w:tabs>
          <w:tab w:val="left" w:pos="1560"/>
        </w:tabs>
      </w:pPr>
      <w:r>
        <w:t>Flex-direction</w:t>
      </w:r>
      <w:proofErr w:type="gramStart"/>
      <w:r>
        <w:t> :</w:t>
      </w:r>
      <w:proofErr w:type="spellStart"/>
      <w:r>
        <w:t>column</w:t>
      </w:r>
      <w:proofErr w:type="spellEnd"/>
      <w:proofErr w:type="gramEnd"/>
    </w:p>
    <w:p w14:paraId="109D80C5" w14:textId="77777777" w:rsidR="00A04EEC" w:rsidRDefault="00287E1C">
      <w:pPr>
        <w:tabs>
          <w:tab w:val="left" w:pos="1560"/>
        </w:tabs>
      </w:pPr>
      <w:r>
        <w:t xml:space="preserve">Pour </w:t>
      </w:r>
      <w:proofErr w:type="spellStart"/>
      <w:r>
        <w:t>lle</w:t>
      </w:r>
      <w:proofErr w:type="spellEnd"/>
      <w:r>
        <w:t xml:space="preserve"> bloc activité, on se rend compte qu’on a une </w:t>
      </w:r>
      <w:proofErr w:type="gramStart"/>
      <w:r>
        <w:t>grande  image</w:t>
      </w:r>
      <w:proofErr w:type="gramEnd"/>
      <w:r>
        <w:t xml:space="preserve"> suivi de deux petites les  </w:t>
      </w:r>
    </w:p>
    <w:p w14:paraId="0561B620" w14:textId="77777777" w:rsidR="00A04EEC" w:rsidRDefault="00287E1C">
      <w:pPr>
        <w:tabs>
          <w:tab w:val="left" w:pos="1560"/>
        </w:tabs>
      </w:pPr>
      <w:r>
        <w:t>unes en dessous des autres avec leur titre en dessous :</w:t>
      </w:r>
      <w:r>
        <w:t xml:space="preserve"> On utilise encore les </w:t>
      </w:r>
    </w:p>
    <w:p w14:paraId="109491B7" w14:textId="77777777" w:rsidR="00A04EEC" w:rsidRDefault="00287E1C">
      <w:pPr>
        <w:tabs>
          <w:tab w:val="left" w:pos="1560"/>
        </w:tabs>
      </w:pPr>
      <w:proofErr w:type="spellStart"/>
      <w:r>
        <w:t>Flexbox</w:t>
      </w:r>
      <w:proofErr w:type="spellEnd"/>
      <w:r>
        <w:t>).</w:t>
      </w:r>
    </w:p>
    <w:p w14:paraId="2EA6D3C7" w14:textId="77777777" w:rsidR="00A04EEC" w:rsidRDefault="00287E1C">
      <w:pPr>
        <w:tabs>
          <w:tab w:val="left" w:pos="1560"/>
        </w:tabs>
      </w:pPr>
      <w:r>
        <w:t xml:space="preserve">Enfin, pour le </w:t>
      </w:r>
      <w:proofErr w:type="spellStart"/>
      <w:r>
        <w:t>footer</w:t>
      </w:r>
      <w:proofErr w:type="spellEnd"/>
      <w:r>
        <w:t xml:space="preserve">, on utilise display </w:t>
      </w:r>
      <w:proofErr w:type="spellStart"/>
      <w:r>
        <w:t>flex</w:t>
      </w:r>
      <w:proofErr w:type="spellEnd"/>
      <w:r>
        <w:t xml:space="preserve"> et les </w:t>
      </w:r>
      <w:proofErr w:type="gramStart"/>
      <w:r>
        <w:t>titres  en</w:t>
      </w:r>
      <w:proofErr w:type="gramEnd"/>
      <w:r>
        <w:t xml:space="preserve"> gras( </w:t>
      </w:r>
      <w:proofErr w:type="spellStart"/>
      <w:r>
        <w:t>strong</w:t>
      </w:r>
      <w:proofErr w:type="spellEnd"/>
      <w:r>
        <w:t xml:space="preserve"> ou &lt;b&gt;.</w:t>
      </w:r>
    </w:p>
    <w:p w14:paraId="511738E8" w14:textId="77777777" w:rsidR="00A04EEC" w:rsidRDefault="00287E1C">
      <w:pPr>
        <w:tabs>
          <w:tab w:val="left" w:pos="1560"/>
        </w:tabs>
      </w:pPr>
      <w:r>
        <w:t xml:space="preserve">Pour ne pas perdre le code, on utilise </w:t>
      </w:r>
      <w:proofErr w:type="spellStart"/>
      <w:r>
        <w:t>github</w:t>
      </w:r>
      <w:proofErr w:type="spellEnd"/>
      <w:r>
        <w:t xml:space="preserve"> qui est un service web d’hébergement et de</w:t>
      </w:r>
    </w:p>
    <w:p w14:paraId="02EEFE4B" w14:textId="77777777" w:rsidR="00A04EEC" w:rsidRDefault="00287E1C">
      <w:pPr>
        <w:tabs>
          <w:tab w:val="left" w:pos="1560"/>
        </w:tabs>
      </w:pPr>
      <w:r>
        <w:t>Gestion de développement de logiciels.</w:t>
      </w:r>
    </w:p>
    <w:p w14:paraId="259E26D7" w14:textId="77777777" w:rsidR="00A04EEC" w:rsidRDefault="00A04EEC">
      <w:pPr>
        <w:tabs>
          <w:tab w:val="left" w:pos="1560"/>
        </w:tabs>
      </w:pPr>
    </w:p>
    <w:p w14:paraId="3F44C44C" w14:textId="77777777" w:rsidR="00A04EEC" w:rsidRDefault="00A04EEC">
      <w:pPr>
        <w:tabs>
          <w:tab w:val="left" w:pos="1560"/>
        </w:tabs>
      </w:pPr>
    </w:p>
    <w:p w14:paraId="4C2B7F4F" w14:textId="77777777" w:rsidR="00A04EEC" w:rsidRDefault="00A04EEC"/>
    <w:sectPr w:rsidR="00A04EE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CA29" w14:textId="77777777" w:rsidR="00000000" w:rsidRDefault="00287E1C">
      <w:pPr>
        <w:spacing w:after="0"/>
      </w:pPr>
      <w:r>
        <w:separator/>
      </w:r>
    </w:p>
  </w:endnote>
  <w:endnote w:type="continuationSeparator" w:id="0">
    <w:p w14:paraId="6456EF9D" w14:textId="77777777" w:rsidR="00000000" w:rsidRDefault="00287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E286" w14:textId="77777777" w:rsidR="00000000" w:rsidRDefault="00287E1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B97405D" w14:textId="77777777" w:rsidR="00000000" w:rsidRDefault="00287E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B6E"/>
    <w:multiLevelType w:val="multilevel"/>
    <w:tmpl w:val="66D2EDE8"/>
    <w:lvl w:ilvl="0">
      <w:numFmt w:val="bullet"/>
      <w:lvlText w:val="-"/>
      <w:lvlJc w:val="left"/>
      <w:pPr>
        <w:ind w:left="2484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44" w:hanging="360"/>
      </w:pPr>
      <w:rPr>
        <w:rFonts w:ascii="Wingdings" w:hAnsi="Wingdings"/>
      </w:rPr>
    </w:lvl>
  </w:abstractNum>
  <w:abstractNum w:abstractNumId="1" w15:restartNumberingAfterBreak="0">
    <w:nsid w:val="2CE91169"/>
    <w:multiLevelType w:val="multilevel"/>
    <w:tmpl w:val="2084C5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4EEC"/>
    <w:rsid w:val="00287E1C"/>
    <w:rsid w:val="00A04EEC"/>
    <w:rsid w:val="00F2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6E5DE"/>
  <w15:docId w15:val="{9A2F621D-5ABF-462E-B341-C2857F7B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694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GERMOND</dc:creator>
  <dc:description/>
  <cp:lastModifiedBy>Sarah</cp:lastModifiedBy>
  <cp:revision>2</cp:revision>
  <dcterms:created xsi:type="dcterms:W3CDTF">2021-07-28T20:33:00Z</dcterms:created>
  <dcterms:modified xsi:type="dcterms:W3CDTF">2021-07-28T20:33:00Z</dcterms:modified>
</cp:coreProperties>
</file>